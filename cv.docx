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503" w:type="dxa"/>
        <w:tblLayout w:type="fixed"/>
        <w:tblCellMar>
          <w:left w:w="115" w:type="dxa"/>
          <w:right w:w="115" w:type="dxa"/>
        </w:tblCellMar>
        <w:tblLook w:val="04A0" w:firstRow="1" w:lastRow="0" w:firstColumn="1" w:lastColumn="0" w:noHBand="0" w:noVBand="1"/>
      </w:tblPr>
      <w:tblGrid>
        <w:gridCol w:w="3600"/>
        <w:gridCol w:w="720"/>
        <w:gridCol w:w="6183"/>
      </w:tblGrid>
      <w:tr w:rsidR="001B2ABD" w14:paraId="77F5B849" w14:textId="77777777" w:rsidTr="00AE7882">
        <w:trPr>
          <w:trHeight w:val="4410"/>
        </w:trPr>
        <w:tc>
          <w:tcPr>
            <w:tcW w:w="3600" w:type="dxa"/>
            <w:vAlign w:val="bottom"/>
          </w:tcPr>
          <w:p w14:paraId="1ACE79AE" w14:textId="77777777" w:rsidR="001B2ABD" w:rsidRDefault="001B2ABD" w:rsidP="001B2ABD">
            <w:pPr>
              <w:tabs>
                <w:tab w:val="left" w:pos="990"/>
              </w:tabs>
              <w:jc w:val="center"/>
            </w:pPr>
            <w:r>
              <w:rPr>
                <w:noProof/>
                <w:lang w:bidi="da-DK"/>
              </w:rPr>
              <mc:AlternateContent>
                <mc:Choice Requires="wps">
                  <w:drawing>
                    <wp:inline distT="0" distB="0" distL="0" distR="0" wp14:anchorId="25DC1915" wp14:editId="07BB02B7">
                      <wp:extent cx="2122805" cy="2122805"/>
                      <wp:effectExtent l="19050" t="19050" r="29845" b="29845"/>
                      <wp:docPr id="2" name="Ellipse 2" title="Professionelt billede af en mands hoved"/>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62B5DE1" id="Ellipse 2" o:spid="_x0000_s1026" alt="Titel: Professionelt billede af en mands hoved"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" strokecolor="#94b6d2 [3204]" strokeweight="5pt">
                      <v:fill r:id="rId10" o:title="" recolor="t" rotate="t" type="frame"/>
                      <v:stroke joinstyle="miter"/>
                      <w10:anchorlock/>
                    </v:oval>
                  </w:pict>
                </mc:Fallback>
              </mc:AlternateContent>
            </w:r>
          </w:p>
        </w:tc>
        <w:tc>
          <w:tcPr>
            <w:tcW w:w="720" w:type="dxa"/>
          </w:tcPr>
          <w:p w14:paraId="7E1ED42F" w14:textId="77777777" w:rsidR="001B2ABD" w:rsidRDefault="001B2ABD" w:rsidP="000C45FF">
            <w:pPr>
              <w:tabs>
                <w:tab w:val="left" w:pos="990"/>
              </w:tabs>
            </w:pPr>
          </w:p>
        </w:tc>
        <w:tc>
          <w:tcPr>
            <w:tcW w:w="6183" w:type="dxa"/>
            <w:vAlign w:val="bottom"/>
          </w:tcPr>
          <w:p w14:paraId="7FBF1651" w14:textId="1753578A" w:rsidR="001B2ABD" w:rsidRPr="005651A8" w:rsidRDefault="005651A8" w:rsidP="001B2ABD">
            <w:pPr>
              <w:pStyle w:val="Titel"/>
              <w:rPr>
                <w:szCs w:val="96"/>
              </w:rPr>
            </w:pPr>
            <w:r w:rsidRPr="005651A8">
              <w:rPr>
                <w:szCs w:val="96"/>
              </w:rPr>
              <w:t xml:space="preserve">Benjamin </w:t>
            </w:r>
          </w:p>
          <w:p w14:paraId="73521867" w14:textId="3BA8DBB2" w:rsidR="005651A8" w:rsidRPr="00B76ED4" w:rsidRDefault="005651A8" w:rsidP="005651A8">
            <w:pPr>
              <w:rPr>
                <w:sz w:val="72"/>
                <w:szCs w:val="72"/>
              </w:rPr>
            </w:pPr>
            <w:r w:rsidRPr="00B76ED4">
              <w:rPr>
                <w:sz w:val="72"/>
                <w:szCs w:val="72"/>
              </w:rPr>
              <w:t>Juul Jensen</w:t>
            </w:r>
          </w:p>
          <w:p w14:paraId="60C81C62" w14:textId="4E44A1E1" w:rsidR="001B2ABD" w:rsidRDefault="000E2A09" w:rsidP="001B2ABD">
            <w:pPr>
              <w:pStyle w:val="Undertitel"/>
            </w:pPr>
            <w:r>
              <w:rPr>
                <w:spacing w:val="0"/>
                <w:w w:val="100"/>
              </w:rPr>
              <w:t>MULTIMEDIEDESIGNER</w:t>
            </w:r>
          </w:p>
        </w:tc>
      </w:tr>
      <w:tr w:rsidR="001B2ABD" w14:paraId="6950D12D" w14:textId="77777777" w:rsidTr="00AE7882">
        <w:tc>
          <w:tcPr>
            <w:tcW w:w="3600" w:type="dxa"/>
          </w:tcPr>
          <w:sdt>
            <w:sdtPr>
              <w:id w:val="-1711873194"/>
              <w:placeholder>
                <w:docPart w:val="D772FE2ED4034B6993E540202314C79C"/>
              </w:placeholder>
              <w:temporary/>
              <w:showingPlcHdr/>
              <w15:appearance w15:val="hidden"/>
            </w:sdtPr>
            <w:sdtEndPr/>
            <w:sdtContent>
              <w:p w14:paraId="28ABBCCF" w14:textId="77777777" w:rsidR="001B2ABD" w:rsidRDefault="00036450" w:rsidP="00036450">
                <w:pPr>
                  <w:pStyle w:val="Overskrift3"/>
                </w:pPr>
                <w:r w:rsidRPr="007667BC">
                  <w:rPr>
                    <w:color w:val="000000" w:themeColor="text1"/>
                    <w:lang w:bidi="da-DK"/>
                  </w:rPr>
                  <w:t>Profil</w:t>
                </w:r>
              </w:p>
            </w:sdtContent>
          </w:sdt>
          <w:p w14:paraId="666DDEF9" w14:textId="21776821" w:rsidR="00036450" w:rsidRDefault="00367285" w:rsidP="00367285">
            <w:r>
              <w:t>Mit navn er Benjamin Juul Jensen. Jeg er 23 år og kommer fra Hillerød. Til hverdag studerer Multimediedesign på mit 3. semester</w:t>
            </w:r>
            <w:r w:rsidR="007667BC">
              <w:t xml:space="preserve"> </w:t>
            </w:r>
            <w:r>
              <w:t xml:space="preserve">på Copenhagen Business Academy i Lyngby. </w:t>
            </w:r>
          </w:p>
          <w:p w14:paraId="7D95FE3D" w14:textId="7E476317" w:rsidR="00367285" w:rsidRDefault="00367285" w:rsidP="00367285"/>
          <w:p w14:paraId="13B17028" w14:textId="31F50AE0" w:rsidR="00367285" w:rsidRDefault="00367285" w:rsidP="00367285">
            <w:r>
              <w:t xml:space="preserve">Årsagen til, at jeg netop har valgt Multimediedesign-uddannelsen, er, at jeg elsker at være kreativ. </w:t>
            </w:r>
            <w:r w:rsidR="005651A8">
              <w:t xml:space="preserve">For mig er det en frihed at være kreativ, da jeg kan få udtrykt mine </w:t>
            </w:r>
            <w:r w:rsidR="00B76ED4">
              <w:t>tanker</w:t>
            </w:r>
            <w:r w:rsidR="005651A8">
              <w:t xml:space="preserve"> og </w:t>
            </w:r>
            <w:r w:rsidR="00B76ED4">
              <w:t>følelser</w:t>
            </w:r>
            <w:r w:rsidR="005651A8">
              <w:t xml:space="preserve"> rent visuelt. </w:t>
            </w:r>
            <w:r w:rsidR="00B76ED4">
              <w:t xml:space="preserve">Programmering tiltaler mig især, da jeg føler man opnår en unik viden om, hvordan internettet hænger sammen. </w:t>
            </w:r>
            <w:r w:rsidR="005651A8">
              <w:t xml:space="preserve">Derfor valgte jeg også </w:t>
            </w:r>
            <w:proofErr w:type="spellStart"/>
            <w:r w:rsidR="005651A8">
              <w:t>Frontend</w:t>
            </w:r>
            <w:proofErr w:type="spellEnd"/>
            <w:r w:rsidR="005651A8">
              <w:t xml:space="preserve"> developer-linjen på mit 3. semester. </w:t>
            </w:r>
          </w:p>
          <w:p w14:paraId="07F58E6C" w14:textId="72658CCA" w:rsidR="007667BC" w:rsidRDefault="007667BC" w:rsidP="00367285"/>
          <w:p w14:paraId="3CD70D21" w14:textId="66DDA5E7" w:rsidR="007667BC" w:rsidRDefault="005651A8" w:rsidP="00367285">
            <w:r>
              <w:t>Hvis jeg skulle beskrive mig selv, vil jeg sige, at</w:t>
            </w:r>
            <w:r w:rsidR="007667BC">
              <w:t xml:space="preserve"> jeg er en meget reflekterende person som formår at se ting fra forskellige vinkler. Udover det, ser jeg mig selv som en meget vellidt person som samtidig er åben over for at lære – også mere komplekse udfordringer end jeg er vant. </w:t>
            </w:r>
          </w:p>
          <w:p w14:paraId="200FD924" w14:textId="77777777" w:rsidR="00036450" w:rsidRDefault="00036450" w:rsidP="00036450"/>
          <w:sdt>
            <w:sdtPr>
              <w:id w:val="-1954003311"/>
              <w:placeholder>
                <w:docPart w:val="5E30A5DFCCA446B7A5AD6F4DBA6D32E5"/>
              </w:placeholder>
              <w:temporary/>
              <w:showingPlcHdr/>
              <w15:appearance w15:val="hidden"/>
            </w:sdtPr>
            <w:sdtEndPr/>
            <w:sdtContent>
              <w:p w14:paraId="1B09F606" w14:textId="77777777" w:rsidR="00036450" w:rsidRPr="00CB0055" w:rsidRDefault="00CB0055" w:rsidP="00CB0055">
                <w:pPr>
                  <w:pStyle w:val="Overskrift3"/>
                </w:pPr>
                <w:r w:rsidRPr="00B76ED4">
                  <w:rPr>
                    <w:color w:val="000000" w:themeColor="text1"/>
                    <w:lang w:bidi="da-DK"/>
                  </w:rPr>
                  <w:t>Kontakt</w:t>
                </w:r>
              </w:p>
            </w:sdtContent>
          </w:sdt>
          <w:sdt>
            <w:sdtPr>
              <w:id w:val="1111563247"/>
              <w:placeholder>
                <w:docPart w:val="79FCEF33D1434E94BD21B20B102AEECE"/>
              </w:placeholder>
              <w:temporary/>
              <w:showingPlcHdr/>
              <w15:appearance w15:val="hidden"/>
            </w:sdtPr>
            <w:sdtEndPr/>
            <w:sdtContent>
              <w:p w14:paraId="683003A4" w14:textId="77777777" w:rsidR="004D3011" w:rsidRDefault="004D3011" w:rsidP="004D3011">
                <w:r w:rsidRPr="004D3011">
                  <w:rPr>
                    <w:lang w:bidi="da-DK"/>
                  </w:rPr>
                  <w:t>TELEFONNUMMER:</w:t>
                </w:r>
              </w:p>
            </w:sdtContent>
          </w:sdt>
          <w:p w14:paraId="1508A504" w14:textId="037FD186" w:rsidR="004D3011" w:rsidRDefault="000E2A09" w:rsidP="004D3011">
            <w:r>
              <w:t>+ 45 20 97 01 52</w:t>
            </w:r>
          </w:p>
          <w:p w14:paraId="07AF364A" w14:textId="77777777" w:rsidR="004D3011" w:rsidRPr="004D3011" w:rsidRDefault="004D3011" w:rsidP="004D3011"/>
          <w:sdt>
            <w:sdtPr>
              <w:id w:val="67859272"/>
              <w:placeholder>
                <w:docPart w:val="1C4FBA4294894388AB5B8842279A7000"/>
              </w:placeholder>
              <w:temporary/>
              <w:showingPlcHdr/>
              <w15:appearance w15:val="hidden"/>
            </w:sdtPr>
            <w:sdtEndPr/>
            <w:sdtContent>
              <w:p w14:paraId="67C27252" w14:textId="77777777" w:rsidR="004D3011" w:rsidRDefault="004D3011" w:rsidP="004D3011">
                <w:r w:rsidRPr="004D3011">
                  <w:rPr>
                    <w:lang w:bidi="da-DK"/>
                  </w:rPr>
                  <w:t>WEBSTED:</w:t>
                </w:r>
              </w:p>
            </w:sdtContent>
          </w:sdt>
          <w:p w14:paraId="29A8B1E5" w14:textId="08283706" w:rsidR="004D3011" w:rsidRDefault="000E2A09" w:rsidP="004D3011">
            <w:r>
              <w:t>ww.benjaminjuuljensen.dk</w:t>
            </w:r>
          </w:p>
          <w:p w14:paraId="47BD6C91" w14:textId="77777777" w:rsidR="004D3011" w:rsidRDefault="004D3011" w:rsidP="004D3011"/>
          <w:sdt>
            <w:sdtPr>
              <w:id w:val="-240260293"/>
              <w:placeholder>
                <w:docPart w:val="7CF626CB49784DC6BB00615E96553706"/>
              </w:placeholder>
              <w:temporary/>
              <w:showingPlcHdr/>
              <w15:appearance w15:val="hidden"/>
            </w:sdtPr>
            <w:sdtEndPr/>
            <w:sdtContent>
              <w:p w14:paraId="48FAD05D" w14:textId="77777777" w:rsidR="004D3011" w:rsidRDefault="004D3011" w:rsidP="004D3011">
                <w:r w:rsidRPr="004D3011">
                  <w:rPr>
                    <w:lang w:bidi="da-DK"/>
                  </w:rPr>
                  <w:t>MAIL:</w:t>
                </w:r>
              </w:p>
            </w:sdtContent>
          </w:sdt>
          <w:p w14:paraId="591869E2" w14:textId="5E157558" w:rsidR="00036450" w:rsidRPr="00E4381A" w:rsidRDefault="000E2A09" w:rsidP="004D3011">
            <w:pPr>
              <w:rPr>
                <w:rStyle w:val="Hyperlink"/>
              </w:rPr>
            </w:pPr>
            <w:r>
              <w:t>benjamin.juul.jensen@outlook.dk</w:t>
            </w:r>
          </w:p>
          <w:sdt>
            <w:sdtPr>
              <w:id w:val="-1444214663"/>
              <w:placeholder>
                <w:docPart w:val="703C4F843BED41EAB74F30D1EA95D343"/>
              </w:placeholder>
              <w:temporary/>
              <w:showingPlcHdr/>
              <w15:appearance w15:val="hidden"/>
            </w:sdtPr>
            <w:sdtEndPr/>
            <w:sdtContent>
              <w:p w14:paraId="18A2E4BC" w14:textId="77777777" w:rsidR="004D3011" w:rsidRPr="00CB0055" w:rsidRDefault="00CB0055" w:rsidP="00CB0055">
                <w:pPr>
                  <w:pStyle w:val="Overskrift3"/>
                </w:pPr>
                <w:r w:rsidRPr="00B76ED4">
                  <w:rPr>
                    <w:color w:val="000000" w:themeColor="text1"/>
                    <w:lang w:bidi="da-DK"/>
                  </w:rPr>
                  <w:t>Hobbyer</w:t>
                </w:r>
              </w:p>
            </w:sdtContent>
          </w:sdt>
          <w:p w14:paraId="3C2DCDC6" w14:textId="02620778" w:rsidR="004D3011" w:rsidRDefault="000E2A09" w:rsidP="004D3011">
            <w:r>
              <w:t>Sport</w:t>
            </w:r>
          </w:p>
          <w:p w14:paraId="443BF7BA" w14:textId="73557621" w:rsidR="004D3011" w:rsidRDefault="000E2A09" w:rsidP="004D3011">
            <w:r>
              <w:t>Musik</w:t>
            </w:r>
          </w:p>
          <w:p w14:paraId="4B9B6965" w14:textId="5E68972C" w:rsidR="004D3011" w:rsidRDefault="000E2A09" w:rsidP="004D3011">
            <w:proofErr w:type="spellStart"/>
            <w:r>
              <w:t>TV</w:t>
            </w:r>
            <w:r w:rsidR="00367285">
              <w:t>-Serier</w:t>
            </w:r>
            <w:proofErr w:type="spellEnd"/>
          </w:p>
          <w:p w14:paraId="242724D4" w14:textId="36F37185" w:rsidR="004D3011" w:rsidRPr="004D3011" w:rsidRDefault="00367285" w:rsidP="004D3011">
            <w:r>
              <w:t>Kultur</w:t>
            </w:r>
          </w:p>
        </w:tc>
        <w:tc>
          <w:tcPr>
            <w:tcW w:w="720" w:type="dxa"/>
          </w:tcPr>
          <w:p w14:paraId="0CBCAA64" w14:textId="77777777" w:rsidR="001B2ABD" w:rsidRDefault="001B2ABD" w:rsidP="000C45FF">
            <w:pPr>
              <w:tabs>
                <w:tab w:val="left" w:pos="990"/>
              </w:tabs>
            </w:pPr>
          </w:p>
        </w:tc>
        <w:tc>
          <w:tcPr>
            <w:tcW w:w="6183" w:type="dxa"/>
          </w:tcPr>
          <w:sdt>
            <w:sdtPr>
              <w:id w:val="1049110328"/>
              <w:placeholder>
                <w:docPart w:val="C313D5073BD24CC194A9347D354EF46C"/>
              </w:placeholder>
              <w:temporary/>
              <w:showingPlcHdr/>
              <w15:appearance w15:val="hidden"/>
            </w:sdtPr>
            <w:sdtEndPr/>
            <w:sdtContent>
              <w:p w14:paraId="3CE17BD8" w14:textId="77777777" w:rsidR="001B2ABD" w:rsidRDefault="00E25A26" w:rsidP="00036450">
                <w:pPr>
                  <w:pStyle w:val="Overskrift2"/>
                </w:pPr>
                <w:r w:rsidRPr="00036450">
                  <w:rPr>
                    <w:lang w:bidi="da-DK"/>
                  </w:rPr>
                  <w:t>UDDANNELSE</w:t>
                </w:r>
              </w:p>
            </w:sdtContent>
          </w:sdt>
          <w:p w14:paraId="3158EC2E" w14:textId="5519C9A8" w:rsidR="00036450" w:rsidRPr="00036450" w:rsidRDefault="000E2A09" w:rsidP="00B359E4">
            <w:pPr>
              <w:pStyle w:val="Overskrift4"/>
            </w:pPr>
            <w:r>
              <w:t>Copenhagen Business Academy</w:t>
            </w:r>
          </w:p>
          <w:p w14:paraId="3B696AF7" w14:textId="042A9FFA" w:rsidR="00036450" w:rsidRPr="00B359E4" w:rsidRDefault="000E2A09" w:rsidP="00B359E4">
            <w:pPr>
              <w:pStyle w:val="Dato"/>
            </w:pPr>
            <w:r>
              <w:t>2019</w:t>
            </w:r>
            <w:r w:rsidR="00036450" w:rsidRPr="00B359E4">
              <w:rPr>
                <w:lang w:bidi="da-DK"/>
              </w:rPr>
              <w:t xml:space="preserve"> - </w:t>
            </w:r>
            <w:r>
              <w:t>2021</w:t>
            </w:r>
          </w:p>
          <w:p w14:paraId="721CD552" w14:textId="77777777" w:rsidR="00036450" w:rsidRDefault="00036450" w:rsidP="00036450"/>
          <w:p w14:paraId="57309E2D" w14:textId="386F51AC" w:rsidR="00036450" w:rsidRPr="00B359E4" w:rsidRDefault="000E2A09" w:rsidP="00B359E4">
            <w:pPr>
              <w:pStyle w:val="Overskrift4"/>
            </w:pPr>
            <w:r>
              <w:t>Allerød Gymnasium</w:t>
            </w:r>
          </w:p>
          <w:p w14:paraId="19C19901" w14:textId="3E03F33D" w:rsidR="00036450" w:rsidRDefault="000E2A09" w:rsidP="000E2A09">
            <w:pPr>
              <w:pStyle w:val="Dato"/>
            </w:pPr>
            <w:r>
              <w:t>2013</w:t>
            </w:r>
            <w:r w:rsidR="00036450" w:rsidRPr="00B359E4">
              <w:rPr>
                <w:lang w:bidi="da-DK"/>
              </w:rPr>
              <w:t xml:space="preserve"> - </w:t>
            </w:r>
            <w:r>
              <w:t>2016</w:t>
            </w:r>
          </w:p>
          <w:sdt>
            <w:sdtPr>
              <w:id w:val="1001553383"/>
              <w:placeholder>
                <w:docPart w:val="FE511A4CD5414E2788B2E83E44D90CB8"/>
              </w:placeholder>
              <w:temporary/>
              <w:showingPlcHdr/>
              <w15:appearance w15:val="hidden"/>
            </w:sdtPr>
            <w:sdtEndPr/>
            <w:sdtContent>
              <w:p w14:paraId="3317700A" w14:textId="77777777" w:rsidR="00036450" w:rsidRDefault="00036450" w:rsidP="00036450">
                <w:pPr>
                  <w:pStyle w:val="Overskrift2"/>
                </w:pPr>
                <w:r w:rsidRPr="00036450">
                  <w:rPr>
                    <w:lang w:bidi="da-DK"/>
                  </w:rPr>
                  <w:t>ERHVERVSERFARING</w:t>
                </w:r>
              </w:p>
            </w:sdtContent>
          </w:sdt>
          <w:p w14:paraId="2531FDB6" w14:textId="030222FC" w:rsidR="00036450" w:rsidRDefault="000E2A09" w:rsidP="00B359E4">
            <w:pPr>
              <w:pStyle w:val="Overskrift4"/>
              <w:rPr>
                <w:bCs/>
              </w:rPr>
            </w:pPr>
            <w:proofErr w:type="spellStart"/>
            <w:r>
              <w:t>Circle</w:t>
            </w:r>
            <w:proofErr w:type="spellEnd"/>
            <w:r>
              <w:t xml:space="preserve"> K</w:t>
            </w:r>
            <w:r w:rsidR="00367285">
              <w:rPr>
                <w:lang w:bidi="da-DK"/>
              </w:rPr>
              <w:t xml:space="preserve"> - </w:t>
            </w:r>
            <w:r>
              <w:t>Salgsassistent</w:t>
            </w:r>
          </w:p>
          <w:p w14:paraId="09DEECF0" w14:textId="2E1598E9" w:rsidR="00036450" w:rsidRPr="00036450" w:rsidRDefault="000E2A09" w:rsidP="00B359E4">
            <w:pPr>
              <w:pStyle w:val="Dato"/>
            </w:pPr>
            <w:r>
              <w:t>2018</w:t>
            </w:r>
            <w:r w:rsidR="00036450" w:rsidRPr="00036450">
              <w:rPr>
                <w:lang w:bidi="da-DK"/>
              </w:rPr>
              <w:t>–</w:t>
            </w:r>
            <w:r>
              <w:t>2020</w:t>
            </w:r>
          </w:p>
          <w:p w14:paraId="4834610B" w14:textId="5CD773A8" w:rsidR="00036450" w:rsidRDefault="00310066" w:rsidP="00036450">
            <w:r>
              <w:t>På</w:t>
            </w:r>
            <w:r w:rsidR="008B1E8C">
              <w:t xml:space="preserve"> mit nuværende deltidsarbejde på </w:t>
            </w:r>
            <w:proofErr w:type="spellStart"/>
            <w:r w:rsidR="008B1E8C">
              <w:t>Circle</w:t>
            </w:r>
            <w:proofErr w:type="spellEnd"/>
            <w:r w:rsidR="008B1E8C">
              <w:t xml:space="preserve"> K</w:t>
            </w:r>
            <w:r>
              <w:t>,</w:t>
            </w:r>
            <w:r w:rsidR="008B1E8C">
              <w:t xml:space="preserve"> har jeg også ansvaret for selve tankstationen. Som regel består bemanding</w:t>
            </w:r>
            <w:r>
              <w:t>en</w:t>
            </w:r>
            <w:r w:rsidR="008B1E8C">
              <w:t xml:space="preserve"> af én person som skal varetage flere forskellige opgaver. </w:t>
            </w:r>
            <w:r w:rsidR="00367285">
              <w:t xml:space="preserve">Et område, hvor jeg har udviklet mig på dette arbejde, er, hvordan man lærer at håndtere stress, da man kan blive udsat for adskillige opgaver uden mellemrum.  </w:t>
            </w:r>
            <w:r w:rsidR="00036450" w:rsidRPr="00036450">
              <w:rPr>
                <w:lang w:bidi="da-DK"/>
              </w:rPr>
              <w:t xml:space="preserve"> </w:t>
            </w:r>
          </w:p>
          <w:p w14:paraId="1C7BC322" w14:textId="77777777" w:rsidR="004D3011" w:rsidRDefault="004D3011" w:rsidP="00036450"/>
          <w:p w14:paraId="52F9A48D" w14:textId="0FFA0949" w:rsidR="004D3011" w:rsidRPr="004D3011" w:rsidRDefault="000E2A09" w:rsidP="00B359E4">
            <w:pPr>
              <w:pStyle w:val="Overskrift4"/>
              <w:rPr>
                <w:bCs/>
              </w:rPr>
            </w:pPr>
            <w:r>
              <w:t>Netto</w:t>
            </w:r>
            <w:r w:rsidR="008B1E8C">
              <w:rPr>
                <w:lang w:bidi="da-DK"/>
              </w:rPr>
              <w:t xml:space="preserve"> – 1. assistent</w:t>
            </w:r>
          </w:p>
          <w:p w14:paraId="4E2A8DB6" w14:textId="46C991E1" w:rsidR="004D3011" w:rsidRPr="004D3011" w:rsidRDefault="000E2A09" w:rsidP="00B359E4">
            <w:pPr>
              <w:pStyle w:val="Dato"/>
            </w:pPr>
            <w:r>
              <w:t>2014</w:t>
            </w:r>
            <w:r w:rsidR="004D3011" w:rsidRPr="004D3011">
              <w:rPr>
                <w:lang w:bidi="da-DK"/>
              </w:rPr>
              <w:t>–</w:t>
            </w:r>
            <w:r>
              <w:t>2018</w:t>
            </w:r>
          </w:p>
          <w:p w14:paraId="2A9F51D0" w14:textId="1AAD6729" w:rsidR="004D3011" w:rsidRDefault="008B1E8C" w:rsidP="00036450">
            <w:r>
              <w:t xml:space="preserve">Under min periode som 1. assistent udviklede jeg mig som menneske på flere områder. Især ansvar vil jeg fremhæve, da jeg havde til opgave at sørge for selve butikken ved </w:t>
            </w:r>
            <w:r w:rsidR="00310066">
              <w:t>morgen</w:t>
            </w:r>
            <w:r>
              <w:t xml:space="preserve">- </w:t>
            </w:r>
            <w:r w:rsidR="00310066">
              <w:t>og aftenvagter</w:t>
            </w:r>
            <w:r>
              <w:t>. Dette udviklede samtidig også min evner inde for lede</w:t>
            </w:r>
            <w:r w:rsidR="00B76ED4">
              <w:t>r</w:t>
            </w:r>
            <w:r>
              <w:t>skab.</w:t>
            </w:r>
          </w:p>
          <w:sdt>
            <w:sdtPr>
              <w:id w:val="1669594239"/>
              <w:placeholder>
                <w:docPart w:val="903F0417C44E4E6AB40AC752ADA46A93"/>
              </w:placeholder>
              <w:temporary/>
              <w:showingPlcHdr/>
              <w15:appearance w15:val="hidden"/>
            </w:sdtPr>
            <w:sdtEndPr/>
            <w:sdtContent>
              <w:p w14:paraId="3D126883" w14:textId="77777777" w:rsidR="00036450" w:rsidRDefault="00180329" w:rsidP="00036450">
                <w:pPr>
                  <w:pStyle w:val="Overskrift2"/>
                </w:pPr>
                <w:r w:rsidRPr="00036450">
                  <w:rPr>
                    <w:rStyle w:val="Overskrift2Tegn"/>
                    <w:b/>
                    <w:lang w:bidi="da-DK"/>
                  </w:rPr>
                  <w:t>KVALIFIKATIONER</w:t>
                </w:r>
              </w:p>
            </w:sdtContent>
          </w:sdt>
          <w:p w14:paraId="06403C2A" w14:textId="77777777" w:rsidR="00036450" w:rsidRPr="004D3011" w:rsidRDefault="00112054" w:rsidP="004D3011">
            <w:pPr>
              <w:rPr>
                <w:color w:val="FFFFFF" w:themeColor="background1"/>
              </w:rPr>
            </w:pPr>
            <w:r w:rsidRPr="00B90CEF">
              <w:rPr>
                <w:noProof/>
                <w:color w:val="000000" w:themeColor="text1"/>
                <w:lang w:bidi="da-DK"/>
              </w:rPr>
              <w:drawing>
                <wp:inline distT="0" distB="0" distL="0" distR="0" wp14:anchorId="2C63CFEB" wp14:editId="76539F2F">
                  <wp:extent cx="3756660" cy="1257300"/>
                  <wp:effectExtent l="0" t="0" r="0" b="0"/>
                  <wp:docPr id="12" name="Diagram 12" descr="diagram over kvalifikatione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14:paraId="5C7594D8" w14:textId="77777777" w:rsidR="0043117B" w:rsidRDefault="00FC1584" w:rsidP="000C45FF">
      <w:pPr>
        <w:tabs>
          <w:tab w:val="left" w:pos="990"/>
        </w:tabs>
      </w:pPr>
    </w:p>
    <w:sectPr w:rsidR="0043117B" w:rsidSect="00AE7882">
      <w:headerReference w:type="default" r:id="rId12"/>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DC1E0" w14:textId="77777777" w:rsidR="00FC1584" w:rsidRDefault="00FC1584" w:rsidP="000C45FF">
      <w:r>
        <w:separator/>
      </w:r>
    </w:p>
  </w:endnote>
  <w:endnote w:type="continuationSeparator" w:id="0">
    <w:p w14:paraId="3F45C665" w14:textId="77777777" w:rsidR="00FC1584" w:rsidRDefault="00FC1584"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B3E60" w14:textId="77777777" w:rsidR="00FC1584" w:rsidRDefault="00FC1584" w:rsidP="000C45FF">
      <w:r>
        <w:separator/>
      </w:r>
    </w:p>
  </w:footnote>
  <w:footnote w:type="continuationSeparator" w:id="0">
    <w:p w14:paraId="3147B4F0" w14:textId="77777777" w:rsidR="00FC1584" w:rsidRDefault="00FC1584"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2A880" w14:textId="77777777" w:rsidR="000C45FF" w:rsidRDefault="000C45FF">
    <w:pPr>
      <w:pStyle w:val="Sidehoved"/>
    </w:pPr>
    <w:r>
      <w:rPr>
        <w:noProof/>
        <w:lang w:bidi="da-DK"/>
      </w:rPr>
      <w:drawing>
        <wp:anchor distT="0" distB="0" distL="114300" distR="114300" simplePos="0" relativeHeight="251658240" behindDoc="1" locked="0" layoutInCell="1" allowOverlap="1" wp14:anchorId="1866780E" wp14:editId="2E1865C3">
          <wp:simplePos x="0" y="0"/>
          <wp:positionH relativeFrom="page">
            <wp:posOffset>276225</wp:posOffset>
          </wp:positionH>
          <wp:positionV relativeFrom="page">
            <wp:posOffset>447675</wp:posOffset>
          </wp:positionV>
          <wp:extent cx="7136130" cy="9991725"/>
          <wp:effectExtent l="0" t="0" r="7620" b="9525"/>
          <wp:wrapNone/>
          <wp:docPr id="3" name="Grafik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136509" cy="9992256"/>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09"/>
    <w:rsid w:val="00036450"/>
    <w:rsid w:val="00094499"/>
    <w:rsid w:val="000C45FF"/>
    <w:rsid w:val="000E2A09"/>
    <w:rsid w:val="000E3FD1"/>
    <w:rsid w:val="00112054"/>
    <w:rsid w:val="001525E1"/>
    <w:rsid w:val="00180329"/>
    <w:rsid w:val="0019001F"/>
    <w:rsid w:val="001A74A5"/>
    <w:rsid w:val="001B2ABD"/>
    <w:rsid w:val="001E0391"/>
    <w:rsid w:val="001E1759"/>
    <w:rsid w:val="001F1ECC"/>
    <w:rsid w:val="002400EB"/>
    <w:rsid w:val="00256CF7"/>
    <w:rsid w:val="00281FD5"/>
    <w:rsid w:val="002C3BFD"/>
    <w:rsid w:val="0030481B"/>
    <w:rsid w:val="00310066"/>
    <w:rsid w:val="003156FC"/>
    <w:rsid w:val="003254B5"/>
    <w:rsid w:val="00367285"/>
    <w:rsid w:val="0037121F"/>
    <w:rsid w:val="003844B2"/>
    <w:rsid w:val="003A6B7D"/>
    <w:rsid w:val="003B06CA"/>
    <w:rsid w:val="004071FC"/>
    <w:rsid w:val="00445947"/>
    <w:rsid w:val="004813B3"/>
    <w:rsid w:val="00496591"/>
    <w:rsid w:val="004C63E4"/>
    <w:rsid w:val="004D3011"/>
    <w:rsid w:val="005262AC"/>
    <w:rsid w:val="005651A8"/>
    <w:rsid w:val="005E39D5"/>
    <w:rsid w:val="00600670"/>
    <w:rsid w:val="0062123A"/>
    <w:rsid w:val="00646E75"/>
    <w:rsid w:val="0066412E"/>
    <w:rsid w:val="006771D0"/>
    <w:rsid w:val="00715FCB"/>
    <w:rsid w:val="00743101"/>
    <w:rsid w:val="007667BC"/>
    <w:rsid w:val="007775E1"/>
    <w:rsid w:val="007867A0"/>
    <w:rsid w:val="007927F5"/>
    <w:rsid w:val="00802CA0"/>
    <w:rsid w:val="008B1E8C"/>
    <w:rsid w:val="009260CD"/>
    <w:rsid w:val="00952C25"/>
    <w:rsid w:val="00A2118D"/>
    <w:rsid w:val="00AD76E2"/>
    <w:rsid w:val="00AE7882"/>
    <w:rsid w:val="00B20152"/>
    <w:rsid w:val="00B359E4"/>
    <w:rsid w:val="00B57D98"/>
    <w:rsid w:val="00B70850"/>
    <w:rsid w:val="00B76ED4"/>
    <w:rsid w:val="00C066B6"/>
    <w:rsid w:val="00C37BA1"/>
    <w:rsid w:val="00C4674C"/>
    <w:rsid w:val="00C506CF"/>
    <w:rsid w:val="00C72BED"/>
    <w:rsid w:val="00C9578B"/>
    <w:rsid w:val="00CB0055"/>
    <w:rsid w:val="00CB681B"/>
    <w:rsid w:val="00D2522B"/>
    <w:rsid w:val="00D422DE"/>
    <w:rsid w:val="00D5459D"/>
    <w:rsid w:val="00DA1F4D"/>
    <w:rsid w:val="00DD172A"/>
    <w:rsid w:val="00E25A26"/>
    <w:rsid w:val="00E4381A"/>
    <w:rsid w:val="00E55D74"/>
    <w:rsid w:val="00F426DC"/>
    <w:rsid w:val="00F60274"/>
    <w:rsid w:val="00F77FB9"/>
    <w:rsid w:val="00FB068F"/>
    <w:rsid w:val="00FC15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0703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a-DK"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Overskrift1">
    <w:name w:val="heading 1"/>
    <w:basedOn w:val="Normal"/>
    <w:next w:val="Normal"/>
    <w:link w:val="Overskrift1Tegn"/>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Overskrift2">
    <w:name w:val="heading 2"/>
    <w:basedOn w:val="Normal"/>
    <w:next w:val="Normal"/>
    <w:link w:val="Overskrift2Tegn"/>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Overskrift3">
    <w:name w:val="heading 3"/>
    <w:basedOn w:val="Normal"/>
    <w:next w:val="Normal"/>
    <w:link w:val="Overskrift3Tegn"/>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Overskrift4">
    <w:name w:val="heading 4"/>
    <w:basedOn w:val="Normal"/>
    <w:next w:val="Normal"/>
    <w:link w:val="Overskrift4Tegn"/>
    <w:uiPriority w:val="9"/>
    <w:qFormat/>
    <w:rsid w:val="00B359E4"/>
    <w:pPr>
      <w:outlineLvl w:val="3"/>
    </w:pPr>
    <w:rPr>
      <w: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D3011"/>
    <w:rPr>
      <w:rFonts w:asciiTheme="majorHAnsi" w:eastAsiaTheme="majorEastAsia" w:hAnsiTheme="majorHAnsi" w:cstheme="majorBidi"/>
      <w:b/>
      <w:bCs/>
      <w:caps/>
      <w:sz w:val="22"/>
      <w:szCs w:val="26"/>
    </w:rPr>
  </w:style>
  <w:style w:type="paragraph" w:styleId="Titel">
    <w:name w:val="Title"/>
    <w:basedOn w:val="Normal"/>
    <w:next w:val="Normal"/>
    <w:link w:val="TitelTegn"/>
    <w:uiPriority w:val="10"/>
    <w:qFormat/>
    <w:rsid w:val="001B2ABD"/>
    <w:rPr>
      <w:caps/>
      <w:color w:val="000000" w:themeColor="text1"/>
      <w:sz w:val="96"/>
      <w:szCs w:val="76"/>
    </w:rPr>
  </w:style>
  <w:style w:type="character" w:customStyle="1" w:styleId="TitelTegn">
    <w:name w:val="Titel Tegn"/>
    <w:basedOn w:val="Standardskrifttypeiafsnit"/>
    <w:link w:val="Titel"/>
    <w:uiPriority w:val="10"/>
    <w:rsid w:val="001B2ABD"/>
    <w:rPr>
      <w:caps/>
      <w:color w:val="000000" w:themeColor="text1"/>
      <w:sz w:val="96"/>
      <w:szCs w:val="76"/>
    </w:rPr>
  </w:style>
  <w:style w:type="character" w:styleId="Fremhv">
    <w:name w:val="Emphasis"/>
    <w:basedOn w:val="Standardskrifttypeiafsnit"/>
    <w:uiPriority w:val="11"/>
    <w:semiHidden/>
    <w:qFormat/>
    <w:rsid w:val="00E25A26"/>
    <w:rPr>
      <w:i/>
      <w:iCs/>
    </w:rPr>
  </w:style>
  <w:style w:type="character" w:customStyle="1" w:styleId="Overskrift1Tegn">
    <w:name w:val="Overskrift 1 Tegn"/>
    <w:basedOn w:val="Standardskrifttypeiafsnit"/>
    <w:link w:val="Overskrift1"/>
    <w:uiPriority w:val="9"/>
    <w:rsid w:val="00AD76E2"/>
    <w:rPr>
      <w:rFonts w:asciiTheme="majorHAnsi" w:eastAsiaTheme="majorEastAsia" w:hAnsiTheme="majorHAnsi" w:cstheme="majorBidi"/>
      <w:color w:val="548AB7" w:themeColor="accent1" w:themeShade="BF"/>
      <w:sz w:val="32"/>
      <w:szCs w:val="32"/>
    </w:rPr>
  </w:style>
  <w:style w:type="paragraph" w:styleId="Dato">
    <w:name w:val="Date"/>
    <w:basedOn w:val="Normal"/>
    <w:next w:val="Normal"/>
    <w:link w:val="DatoTegn"/>
    <w:uiPriority w:val="99"/>
    <w:rsid w:val="00036450"/>
  </w:style>
  <w:style w:type="character" w:customStyle="1" w:styleId="DatoTegn">
    <w:name w:val="Dato Tegn"/>
    <w:basedOn w:val="Standardskrifttypeiafsnit"/>
    <w:link w:val="Dato"/>
    <w:uiPriority w:val="99"/>
    <w:rsid w:val="00036450"/>
    <w:rPr>
      <w:sz w:val="18"/>
      <w:szCs w:val="22"/>
    </w:rPr>
  </w:style>
  <w:style w:type="character" w:styleId="Hyperlink">
    <w:name w:val="Hyperlink"/>
    <w:basedOn w:val="Standardskrifttypeiafsnit"/>
    <w:uiPriority w:val="99"/>
    <w:unhideWhenUsed/>
    <w:rsid w:val="00281FD5"/>
    <w:rPr>
      <w:color w:val="B85A22" w:themeColor="accent2" w:themeShade="BF"/>
      <w:u w:val="single"/>
    </w:rPr>
  </w:style>
  <w:style w:type="character" w:styleId="Ulstomtale">
    <w:name w:val="Unresolved Mention"/>
    <w:basedOn w:val="Standardskrifttypeiafsnit"/>
    <w:uiPriority w:val="99"/>
    <w:semiHidden/>
    <w:rsid w:val="004813B3"/>
    <w:rPr>
      <w:color w:val="605E5C"/>
      <w:shd w:val="clear" w:color="auto" w:fill="E1DFDD"/>
    </w:rPr>
  </w:style>
  <w:style w:type="paragraph" w:styleId="Sidehoved">
    <w:name w:val="header"/>
    <w:basedOn w:val="Normal"/>
    <w:link w:val="SidehovedTegn"/>
    <w:uiPriority w:val="99"/>
    <w:semiHidden/>
    <w:rsid w:val="000C45FF"/>
    <w:pPr>
      <w:tabs>
        <w:tab w:val="center" w:pos="4680"/>
        <w:tab w:val="right" w:pos="9360"/>
      </w:tabs>
    </w:pPr>
  </w:style>
  <w:style w:type="character" w:customStyle="1" w:styleId="SidehovedTegn">
    <w:name w:val="Sidehoved Tegn"/>
    <w:basedOn w:val="Standardskrifttypeiafsnit"/>
    <w:link w:val="Sidehoved"/>
    <w:uiPriority w:val="99"/>
    <w:semiHidden/>
    <w:rsid w:val="000C45FF"/>
    <w:rPr>
      <w:sz w:val="22"/>
      <w:szCs w:val="22"/>
    </w:rPr>
  </w:style>
  <w:style w:type="paragraph" w:styleId="Sidefod">
    <w:name w:val="footer"/>
    <w:basedOn w:val="Normal"/>
    <w:link w:val="SidefodTegn"/>
    <w:uiPriority w:val="99"/>
    <w:semiHidden/>
    <w:rsid w:val="000C45FF"/>
    <w:pPr>
      <w:tabs>
        <w:tab w:val="center" w:pos="4680"/>
        <w:tab w:val="right" w:pos="9360"/>
      </w:tabs>
    </w:pPr>
  </w:style>
  <w:style w:type="character" w:customStyle="1" w:styleId="SidefodTegn">
    <w:name w:val="Sidefod Tegn"/>
    <w:basedOn w:val="Standardskrifttypeiafsnit"/>
    <w:link w:val="Sidefod"/>
    <w:uiPriority w:val="99"/>
    <w:semiHidden/>
    <w:rsid w:val="000C45FF"/>
    <w:rPr>
      <w:sz w:val="22"/>
      <w:szCs w:val="22"/>
    </w:rPr>
  </w:style>
  <w:style w:type="table" w:styleId="Tabel-Gitter">
    <w:name w:val="Table Grid"/>
    <w:basedOn w:val="Tabel-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dsholdertekst">
    <w:name w:val="Placeholder Text"/>
    <w:basedOn w:val="Standardskrifttypeiafsnit"/>
    <w:uiPriority w:val="99"/>
    <w:semiHidden/>
    <w:rsid w:val="001B2ABD"/>
    <w:rPr>
      <w:color w:val="808080"/>
    </w:rPr>
  </w:style>
  <w:style w:type="paragraph" w:styleId="Undertitel">
    <w:name w:val="Subtitle"/>
    <w:basedOn w:val="Normal"/>
    <w:next w:val="Normal"/>
    <w:link w:val="UndertitelTegn"/>
    <w:uiPriority w:val="11"/>
    <w:qFormat/>
    <w:rsid w:val="001B2ABD"/>
    <w:rPr>
      <w:color w:val="000000" w:themeColor="text1"/>
      <w:spacing w:val="19"/>
      <w:w w:val="86"/>
      <w:sz w:val="32"/>
      <w:szCs w:val="28"/>
      <w:fitText w:val="2160" w:id="1744560130"/>
    </w:rPr>
  </w:style>
  <w:style w:type="character" w:customStyle="1" w:styleId="UndertitelTegn">
    <w:name w:val="Undertitel Tegn"/>
    <w:basedOn w:val="Standardskrifttypeiafsnit"/>
    <w:link w:val="Undertitel"/>
    <w:uiPriority w:val="11"/>
    <w:rsid w:val="001B2ABD"/>
    <w:rPr>
      <w:color w:val="000000" w:themeColor="text1"/>
      <w:spacing w:val="19"/>
      <w:w w:val="86"/>
      <w:sz w:val="32"/>
      <w:szCs w:val="28"/>
      <w:fitText w:val="2160" w:id="1744560130"/>
    </w:rPr>
  </w:style>
  <w:style w:type="character" w:customStyle="1" w:styleId="Overskrift3Tegn">
    <w:name w:val="Overskrift 3 Tegn"/>
    <w:basedOn w:val="Standardskrifttypeiafsnit"/>
    <w:link w:val="Overskrift3"/>
    <w:uiPriority w:val="9"/>
    <w:rsid w:val="00D5459D"/>
    <w:rPr>
      <w:rFonts w:asciiTheme="majorHAnsi" w:eastAsiaTheme="majorEastAsia" w:hAnsiTheme="majorHAnsi" w:cstheme="majorBidi"/>
      <w:b/>
      <w:caps/>
      <w:color w:val="548AB7" w:themeColor="accent1" w:themeShade="BF"/>
      <w:sz w:val="22"/>
    </w:rPr>
  </w:style>
  <w:style w:type="character" w:customStyle="1" w:styleId="Overskrift4Tegn">
    <w:name w:val="Overskrift 4 Tegn"/>
    <w:basedOn w:val="Standardskrifttypeiafsnit"/>
    <w:link w:val="Overskrift4"/>
    <w:uiPriority w:val="9"/>
    <w:rsid w:val="00B359E4"/>
    <w:rPr>
      <w:b/>
      <w:sz w:val="18"/>
      <w:szCs w:val="22"/>
    </w:rPr>
  </w:style>
  <w:style w:type="paragraph" w:styleId="Markeringsbobletekst">
    <w:name w:val="Balloon Text"/>
    <w:basedOn w:val="Normal"/>
    <w:link w:val="MarkeringsbobletekstTegn"/>
    <w:uiPriority w:val="99"/>
    <w:semiHidden/>
    <w:unhideWhenUsed/>
    <w:rsid w:val="0066412E"/>
    <w:rPr>
      <w:rFonts w:ascii="Segoe UI" w:hAnsi="Segoe UI" w:cs="Segoe UI"/>
      <w:szCs w:val="18"/>
    </w:rPr>
  </w:style>
  <w:style w:type="character" w:customStyle="1" w:styleId="MarkeringsbobletekstTegn">
    <w:name w:val="Markeringsbobletekst Tegn"/>
    <w:basedOn w:val="Standardskrifttypeiafsnit"/>
    <w:link w:val="Markeringsbobletekst"/>
    <w:uiPriority w:val="99"/>
    <w:semiHidden/>
    <w:rsid w:val="006641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ger\AppData\Local\Microsoft\Office\16.0\DTS\da-DK%7bE85D3B15-B89D-40A4-A87C-A957AC2EEE4E%7d\%7b9293A0BF-8429-4777-A848-E0B61E631353%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4166467021236951"/>
          <c:y val="0"/>
          <c:w val="0.62896668849456694"/>
          <c:h val="0.97755511811023621"/>
        </c:manualLayout>
      </c:layout>
      <c:barChart>
        <c:barDir val="bar"/>
        <c:grouping val="clustered"/>
        <c:varyColors val="0"/>
        <c:ser>
          <c:idx val="0"/>
          <c:order val="0"/>
          <c:tx>
            <c:strRef>
              <c:f>Sheet1!$B$1</c:f>
              <c:strCache>
                <c:ptCount val="1"/>
                <c:pt idx="0">
                  <c:v>vv</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da-DK"/>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Hurtig opfattende</c:v>
                </c:pt>
                <c:pt idx="1">
                  <c:v>Innovativ</c:v>
                </c:pt>
                <c:pt idx="2">
                  <c:v>Nysgerrig</c:v>
                </c:pt>
                <c:pt idx="3">
                  <c:v>Ansvarsbevidst</c:v>
                </c:pt>
                <c:pt idx="4">
                  <c:v>Mod</c:v>
                </c:pt>
              </c:strCache>
            </c:strRef>
          </c:cat>
          <c:val>
            <c:numRef>
              <c:f>Sheet1!$B$2:$B$6</c:f>
              <c:numCache>
                <c:formatCode>General</c:formatCode>
                <c:ptCount val="5"/>
                <c:pt idx="0">
                  <c:v>0.6</c:v>
                </c:pt>
                <c:pt idx="1">
                  <c:v>0.5</c:v>
                </c:pt>
                <c:pt idx="2">
                  <c:v>0.9</c:v>
                </c:pt>
                <c:pt idx="3">
                  <c:v>1</c:v>
                </c:pt>
                <c:pt idx="4">
                  <c:v>0.7</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da-DK"/>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772FE2ED4034B6993E540202314C79C"/>
        <w:category>
          <w:name w:val="Generelt"/>
          <w:gallery w:val="placeholder"/>
        </w:category>
        <w:types>
          <w:type w:val="bbPlcHdr"/>
        </w:types>
        <w:behaviors>
          <w:behavior w:val="content"/>
        </w:behaviors>
        <w:guid w:val="{A586A3B2-2B85-4C55-BA4C-EE1AD3399B83}"/>
      </w:docPartPr>
      <w:docPartBody>
        <w:p w:rsidR="00000000" w:rsidRDefault="00D80803">
          <w:pPr>
            <w:pStyle w:val="D772FE2ED4034B6993E540202314C79C"/>
          </w:pPr>
          <w:r w:rsidRPr="00D5459D">
            <w:rPr>
              <w:lang w:bidi="da-DK"/>
            </w:rPr>
            <w:t>Profil</w:t>
          </w:r>
        </w:p>
      </w:docPartBody>
    </w:docPart>
    <w:docPart>
      <w:docPartPr>
        <w:name w:val="5E30A5DFCCA446B7A5AD6F4DBA6D32E5"/>
        <w:category>
          <w:name w:val="Generelt"/>
          <w:gallery w:val="placeholder"/>
        </w:category>
        <w:types>
          <w:type w:val="bbPlcHdr"/>
        </w:types>
        <w:behaviors>
          <w:behavior w:val="content"/>
        </w:behaviors>
        <w:guid w:val="{8B9CFCF9-DEA9-4311-92A2-00B543B5BE6F}"/>
      </w:docPartPr>
      <w:docPartBody>
        <w:p w:rsidR="00000000" w:rsidRDefault="00D80803">
          <w:pPr>
            <w:pStyle w:val="5E30A5DFCCA446B7A5AD6F4DBA6D32E5"/>
          </w:pPr>
          <w:r w:rsidRPr="00CB0055">
            <w:rPr>
              <w:lang w:bidi="da-DK"/>
            </w:rPr>
            <w:t>Kontakt</w:t>
          </w:r>
        </w:p>
      </w:docPartBody>
    </w:docPart>
    <w:docPart>
      <w:docPartPr>
        <w:name w:val="79FCEF33D1434E94BD21B20B102AEECE"/>
        <w:category>
          <w:name w:val="Generelt"/>
          <w:gallery w:val="placeholder"/>
        </w:category>
        <w:types>
          <w:type w:val="bbPlcHdr"/>
        </w:types>
        <w:behaviors>
          <w:behavior w:val="content"/>
        </w:behaviors>
        <w:guid w:val="{920AC8D6-ED8F-4277-A5F5-6F5864D4BD99}"/>
      </w:docPartPr>
      <w:docPartBody>
        <w:p w:rsidR="00000000" w:rsidRDefault="00D80803">
          <w:pPr>
            <w:pStyle w:val="79FCEF33D1434E94BD21B20B102AEECE"/>
          </w:pPr>
          <w:r w:rsidRPr="004D3011">
            <w:rPr>
              <w:lang w:bidi="da-DK"/>
            </w:rPr>
            <w:t>TELEFONNUMMER:</w:t>
          </w:r>
        </w:p>
      </w:docPartBody>
    </w:docPart>
    <w:docPart>
      <w:docPartPr>
        <w:name w:val="1C4FBA4294894388AB5B8842279A7000"/>
        <w:category>
          <w:name w:val="Generelt"/>
          <w:gallery w:val="placeholder"/>
        </w:category>
        <w:types>
          <w:type w:val="bbPlcHdr"/>
        </w:types>
        <w:behaviors>
          <w:behavior w:val="content"/>
        </w:behaviors>
        <w:guid w:val="{8AE0326B-3416-4C57-ACFF-DA8292733069}"/>
      </w:docPartPr>
      <w:docPartBody>
        <w:p w:rsidR="00000000" w:rsidRDefault="00D80803">
          <w:pPr>
            <w:pStyle w:val="1C4FBA4294894388AB5B8842279A7000"/>
          </w:pPr>
          <w:r w:rsidRPr="004D3011">
            <w:rPr>
              <w:lang w:bidi="da-DK"/>
            </w:rPr>
            <w:t>WEBSTED:</w:t>
          </w:r>
        </w:p>
      </w:docPartBody>
    </w:docPart>
    <w:docPart>
      <w:docPartPr>
        <w:name w:val="7CF626CB49784DC6BB00615E96553706"/>
        <w:category>
          <w:name w:val="Generelt"/>
          <w:gallery w:val="placeholder"/>
        </w:category>
        <w:types>
          <w:type w:val="bbPlcHdr"/>
        </w:types>
        <w:behaviors>
          <w:behavior w:val="content"/>
        </w:behaviors>
        <w:guid w:val="{E726BDCC-2435-4408-9B9D-8344A9631158}"/>
      </w:docPartPr>
      <w:docPartBody>
        <w:p w:rsidR="00000000" w:rsidRDefault="00D80803">
          <w:pPr>
            <w:pStyle w:val="7CF626CB49784DC6BB00615E96553706"/>
          </w:pPr>
          <w:r w:rsidRPr="004D3011">
            <w:rPr>
              <w:lang w:bidi="da-DK"/>
            </w:rPr>
            <w:t>MAIL:</w:t>
          </w:r>
        </w:p>
      </w:docPartBody>
    </w:docPart>
    <w:docPart>
      <w:docPartPr>
        <w:name w:val="703C4F843BED41EAB74F30D1EA95D343"/>
        <w:category>
          <w:name w:val="Generelt"/>
          <w:gallery w:val="placeholder"/>
        </w:category>
        <w:types>
          <w:type w:val="bbPlcHdr"/>
        </w:types>
        <w:behaviors>
          <w:behavior w:val="content"/>
        </w:behaviors>
        <w:guid w:val="{DCE79F12-1E13-4569-ACD2-CC435D59AC24}"/>
      </w:docPartPr>
      <w:docPartBody>
        <w:p w:rsidR="00000000" w:rsidRDefault="00D80803">
          <w:pPr>
            <w:pStyle w:val="703C4F843BED41EAB74F30D1EA95D343"/>
          </w:pPr>
          <w:r w:rsidRPr="00CB0055">
            <w:rPr>
              <w:lang w:bidi="da-DK"/>
            </w:rPr>
            <w:t>Hobbyer</w:t>
          </w:r>
        </w:p>
      </w:docPartBody>
    </w:docPart>
    <w:docPart>
      <w:docPartPr>
        <w:name w:val="C313D5073BD24CC194A9347D354EF46C"/>
        <w:category>
          <w:name w:val="Generelt"/>
          <w:gallery w:val="placeholder"/>
        </w:category>
        <w:types>
          <w:type w:val="bbPlcHdr"/>
        </w:types>
        <w:behaviors>
          <w:behavior w:val="content"/>
        </w:behaviors>
        <w:guid w:val="{7564E594-2DA1-493F-BE27-162FEE0B20B1}"/>
      </w:docPartPr>
      <w:docPartBody>
        <w:p w:rsidR="00000000" w:rsidRDefault="00D80803">
          <w:pPr>
            <w:pStyle w:val="C313D5073BD24CC194A9347D354EF46C"/>
          </w:pPr>
          <w:r w:rsidRPr="00036450">
            <w:rPr>
              <w:lang w:bidi="da-DK"/>
            </w:rPr>
            <w:t>UDDANNELSE</w:t>
          </w:r>
        </w:p>
      </w:docPartBody>
    </w:docPart>
    <w:docPart>
      <w:docPartPr>
        <w:name w:val="FE511A4CD5414E2788B2E83E44D90CB8"/>
        <w:category>
          <w:name w:val="Generelt"/>
          <w:gallery w:val="placeholder"/>
        </w:category>
        <w:types>
          <w:type w:val="bbPlcHdr"/>
        </w:types>
        <w:behaviors>
          <w:behavior w:val="content"/>
        </w:behaviors>
        <w:guid w:val="{6D5A9A1C-0447-49E0-A09C-0934F00610FC}"/>
      </w:docPartPr>
      <w:docPartBody>
        <w:p w:rsidR="00000000" w:rsidRDefault="00D80803">
          <w:pPr>
            <w:pStyle w:val="FE511A4CD5414E2788B2E83E44D90CB8"/>
          </w:pPr>
          <w:r w:rsidRPr="00036450">
            <w:rPr>
              <w:lang w:bidi="da-DK"/>
            </w:rPr>
            <w:t>ERHVERVSERFARING</w:t>
          </w:r>
        </w:p>
      </w:docPartBody>
    </w:docPart>
    <w:docPart>
      <w:docPartPr>
        <w:name w:val="903F0417C44E4E6AB40AC752ADA46A93"/>
        <w:category>
          <w:name w:val="Generelt"/>
          <w:gallery w:val="placeholder"/>
        </w:category>
        <w:types>
          <w:type w:val="bbPlcHdr"/>
        </w:types>
        <w:behaviors>
          <w:behavior w:val="content"/>
        </w:behaviors>
        <w:guid w:val="{7567CF90-A860-461E-9EAB-74F81E7F1FC2}"/>
      </w:docPartPr>
      <w:docPartBody>
        <w:p w:rsidR="00000000" w:rsidRDefault="00D80803">
          <w:pPr>
            <w:pStyle w:val="903F0417C44E4E6AB40AC752ADA46A93"/>
          </w:pPr>
          <w:r w:rsidRPr="00036450">
            <w:rPr>
              <w:rStyle w:val="Overskrift2Tegn"/>
              <w:lang w:bidi="da-DK"/>
            </w:rPr>
            <w:t>KVALIFIKATIONER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06C"/>
    <w:rsid w:val="0035206C"/>
    <w:rsid w:val="00D808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qFormat/>
    <w:rsid w:val="0035206C"/>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44DACDE8C59944118D4218759655C75A">
    <w:name w:val="44DACDE8C59944118D4218759655C75A"/>
  </w:style>
  <w:style w:type="paragraph" w:customStyle="1" w:styleId="8CCECE7AA874476AB6281EF9BCD926AE">
    <w:name w:val="8CCECE7AA874476AB6281EF9BCD926AE"/>
  </w:style>
  <w:style w:type="paragraph" w:customStyle="1" w:styleId="D772FE2ED4034B6993E540202314C79C">
    <w:name w:val="D772FE2ED4034B6993E540202314C79C"/>
  </w:style>
  <w:style w:type="paragraph" w:customStyle="1" w:styleId="E9D5A0C2A1F14CD6B2113BBA3CE01B99">
    <w:name w:val="E9D5A0C2A1F14CD6B2113BBA3CE01B99"/>
  </w:style>
  <w:style w:type="paragraph" w:customStyle="1" w:styleId="5E30A5DFCCA446B7A5AD6F4DBA6D32E5">
    <w:name w:val="5E30A5DFCCA446B7A5AD6F4DBA6D32E5"/>
  </w:style>
  <w:style w:type="paragraph" w:customStyle="1" w:styleId="79FCEF33D1434E94BD21B20B102AEECE">
    <w:name w:val="79FCEF33D1434E94BD21B20B102AEECE"/>
  </w:style>
  <w:style w:type="paragraph" w:customStyle="1" w:styleId="D057275FAB6A4BB4939EB857812330FD">
    <w:name w:val="D057275FAB6A4BB4939EB857812330FD"/>
  </w:style>
  <w:style w:type="paragraph" w:customStyle="1" w:styleId="1C4FBA4294894388AB5B8842279A7000">
    <w:name w:val="1C4FBA4294894388AB5B8842279A7000"/>
  </w:style>
  <w:style w:type="paragraph" w:customStyle="1" w:styleId="A9B00BB8D4BE439589C0FF82EA731D3D">
    <w:name w:val="A9B00BB8D4BE439589C0FF82EA731D3D"/>
  </w:style>
  <w:style w:type="paragraph" w:customStyle="1" w:styleId="7CF626CB49784DC6BB00615E96553706">
    <w:name w:val="7CF626CB49784DC6BB00615E96553706"/>
  </w:style>
  <w:style w:type="character" w:styleId="Hyperlink">
    <w:name w:val="Hyperlink"/>
    <w:basedOn w:val="Standardskrifttypeiafsnit"/>
    <w:uiPriority w:val="99"/>
    <w:unhideWhenUsed/>
    <w:rPr>
      <w:color w:val="C45911" w:themeColor="accent2" w:themeShade="BF"/>
      <w:u w:val="single"/>
    </w:rPr>
  </w:style>
  <w:style w:type="paragraph" w:customStyle="1" w:styleId="B7C311BE8BF9416F8702198868DBFD24">
    <w:name w:val="B7C311BE8BF9416F8702198868DBFD24"/>
  </w:style>
  <w:style w:type="paragraph" w:customStyle="1" w:styleId="703C4F843BED41EAB74F30D1EA95D343">
    <w:name w:val="703C4F843BED41EAB74F30D1EA95D343"/>
  </w:style>
  <w:style w:type="paragraph" w:customStyle="1" w:styleId="3BEC633FD12D49C081313C6F34B37325">
    <w:name w:val="3BEC633FD12D49C081313C6F34B37325"/>
  </w:style>
  <w:style w:type="paragraph" w:customStyle="1" w:styleId="223C788FF4DE46CBA7242F324C08637E">
    <w:name w:val="223C788FF4DE46CBA7242F324C08637E"/>
  </w:style>
  <w:style w:type="paragraph" w:customStyle="1" w:styleId="7C7FB45827494550B47A3C544EC48621">
    <w:name w:val="7C7FB45827494550B47A3C544EC48621"/>
  </w:style>
  <w:style w:type="paragraph" w:customStyle="1" w:styleId="C96C9BDE874740BD94773673E8C7E691">
    <w:name w:val="C96C9BDE874740BD94773673E8C7E691"/>
  </w:style>
  <w:style w:type="paragraph" w:customStyle="1" w:styleId="C313D5073BD24CC194A9347D354EF46C">
    <w:name w:val="C313D5073BD24CC194A9347D354EF46C"/>
  </w:style>
  <w:style w:type="paragraph" w:customStyle="1" w:styleId="8CE47F8538404FB59ACC685566010CD7">
    <w:name w:val="8CE47F8538404FB59ACC685566010CD7"/>
  </w:style>
  <w:style w:type="paragraph" w:customStyle="1" w:styleId="F8B6DDE9835C48A091FF709969933314">
    <w:name w:val="F8B6DDE9835C48A091FF709969933314"/>
  </w:style>
  <w:style w:type="paragraph" w:customStyle="1" w:styleId="0B8FE7199AEC48188C6010EF3DD7B088">
    <w:name w:val="0B8FE7199AEC48188C6010EF3DD7B088"/>
  </w:style>
  <w:style w:type="paragraph" w:customStyle="1" w:styleId="836F706DBF1243519B7225449C7DB4ED">
    <w:name w:val="836F706DBF1243519B7225449C7DB4ED"/>
  </w:style>
  <w:style w:type="paragraph" w:customStyle="1" w:styleId="01CF1F45CD044E18A2FA3F5F68630E58">
    <w:name w:val="01CF1F45CD044E18A2FA3F5F68630E58"/>
  </w:style>
  <w:style w:type="paragraph" w:customStyle="1" w:styleId="78BA3CD63EB9411EADD9BED28D57510A">
    <w:name w:val="78BA3CD63EB9411EADD9BED28D57510A"/>
  </w:style>
  <w:style w:type="paragraph" w:customStyle="1" w:styleId="D1E4367F97A6401FA411AEC07121469C">
    <w:name w:val="D1E4367F97A6401FA411AEC07121469C"/>
  </w:style>
  <w:style w:type="paragraph" w:customStyle="1" w:styleId="FE511A4CD5414E2788B2E83E44D90CB8">
    <w:name w:val="FE511A4CD5414E2788B2E83E44D90CB8"/>
  </w:style>
  <w:style w:type="paragraph" w:customStyle="1" w:styleId="403741C44AE74849913F25A5F73FE3B7">
    <w:name w:val="403741C44AE74849913F25A5F73FE3B7"/>
  </w:style>
  <w:style w:type="paragraph" w:customStyle="1" w:styleId="E45C575B68A94088913F1DDB8A1A3FB4">
    <w:name w:val="E45C575B68A94088913F1DDB8A1A3FB4"/>
  </w:style>
  <w:style w:type="paragraph" w:customStyle="1" w:styleId="AB2E897AFB6A44E7A5A4B5EF65AAD7C6">
    <w:name w:val="AB2E897AFB6A44E7A5A4B5EF65AAD7C6"/>
  </w:style>
  <w:style w:type="paragraph" w:customStyle="1" w:styleId="2A472BA9B3314EE4B555871010F93E57">
    <w:name w:val="2A472BA9B3314EE4B555871010F93E57"/>
  </w:style>
  <w:style w:type="paragraph" w:customStyle="1" w:styleId="F898369C739E4E279465FA1C98834D09">
    <w:name w:val="F898369C739E4E279465FA1C98834D09"/>
  </w:style>
  <w:style w:type="paragraph" w:customStyle="1" w:styleId="30F6CA3BDBAD4F72B99588EBB01B1EBD">
    <w:name w:val="30F6CA3BDBAD4F72B99588EBB01B1EBD"/>
  </w:style>
  <w:style w:type="paragraph" w:customStyle="1" w:styleId="E93924E093A042A48C1419676F520011">
    <w:name w:val="E93924E093A042A48C1419676F520011"/>
  </w:style>
  <w:style w:type="paragraph" w:customStyle="1" w:styleId="B5EC48E5C274462D968B6663E85060C7">
    <w:name w:val="B5EC48E5C274462D968B6663E85060C7"/>
  </w:style>
  <w:style w:type="paragraph" w:customStyle="1" w:styleId="814CD5D6BD3C41CD878766081373BCAC">
    <w:name w:val="814CD5D6BD3C41CD878766081373BCAC"/>
  </w:style>
  <w:style w:type="paragraph" w:customStyle="1" w:styleId="D0084DB97B22435CA507E1A8252C12BD">
    <w:name w:val="D0084DB97B22435CA507E1A8252C12BD"/>
  </w:style>
  <w:style w:type="paragraph" w:customStyle="1" w:styleId="A52DA6D3E4B54EB3B7A2FBBC89758D26">
    <w:name w:val="A52DA6D3E4B54EB3B7A2FBBC89758D26"/>
  </w:style>
  <w:style w:type="paragraph" w:customStyle="1" w:styleId="FF3C0767EB154865A5CB34477C234A7F">
    <w:name w:val="FF3C0767EB154865A5CB34477C234A7F"/>
  </w:style>
  <w:style w:type="paragraph" w:customStyle="1" w:styleId="3788138173234020818D73663F914DAD">
    <w:name w:val="3788138173234020818D73663F914DAD"/>
  </w:style>
  <w:style w:type="paragraph" w:customStyle="1" w:styleId="DA45ABCD9B1E4A0DA1756A3B79E0CD3C">
    <w:name w:val="DA45ABCD9B1E4A0DA1756A3B79E0CD3C"/>
  </w:style>
  <w:style w:type="paragraph" w:customStyle="1" w:styleId="0B11880789DA44C5BD0E84D8B8BB2FBC">
    <w:name w:val="0B11880789DA44C5BD0E84D8B8BB2FBC"/>
  </w:style>
  <w:style w:type="character" w:customStyle="1" w:styleId="Overskrift2Tegn">
    <w:name w:val="Overskrift 2 Tegn"/>
    <w:basedOn w:val="Standardskrifttypeiafsnit"/>
    <w:link w:val="Overskrift2"/>
    <w:uiPriority w:val="9"/>
    <w:rsid w:val="0035206C"/>
    <w:rPr>
      <w:rFonts w:asciiTheme="majorHAnsi" w:eastAsiaTheme="majorEastAsia" w:hAnsiTheme="majorHAnsi" w:cstheme="majorBidi"/>
      <w:b/>
      <w:bCs/>
      <w:caps/>
      <w:szCs w:val="26"/>
      <w:lang w:eastAsia="ja-JP"/>
    </w:rPr>
  </w:style>
  <w:style w:type="paragraph" w:customStyle="1" w:styleId="903F0417C44E4E6AB40AC752ADA46A93">
    <w:name w:val="903F0417C44E4E6AB40AC752ADA46A93"/>
  </w:style>
  <w:style w:type="paragraph" w:customStyle="1" w:styleId="17D564151224442C9A44CC52092F89A6">
    <w:name w:val="17D564151224442C9A44CC52092F89A6"/>
    <w:rsid w:val="0035206C"/>
  </w:style>
  <w:style w:type="paragraph" w:customStyle="1" w:styleId="151006F5A4664C17B525FA4D7F226D2B">
    <w:name w:val="151006F5A4664C17B525FA4D7F226D2B"/>
    <w:rsid w:val="0035206C"/>
  </w:style>
  <w:style w:type="paragraph" w:customStyle="1" w:styleId="2DCDD9A2C9C547DCBD3F34E7FFD5E0AD">
    <w:name w:val="2DCDD9A2C9C547DCBD3F34E7FFD5E0AD"/>
    <w:rsid w:val="0035206C"/>
  </w:style>
  <w:style w:type="paragraph" w:customStyle="1" w:styleId="FB89965BC3E047D4B4AB2718BBE26883">
    <w:name w:val="FB89965BC3E047D4B4AB2718BBE26883"/>
    <w:rsid w:val="0035206C"/>
  </w:style>
  <w:style w:type="paragraph" w:customStyle="1" w:styleId="031A163943934452AC0E09CEA0FCF108">
    <w:name w:val="031A163943934452AC0E09CEA0FCF108"/>
    <w:rsid w:val="0035206C"/>
  </w:style>
  <w:style w:type="paragraph" w:customStyle="1" w:styleId="5097CC7ADA414C98BBD3A75BC4AB4204">
    <w:name w:val="5097CC7ADA414C98BBD3A75BC4AB4204"/>
    <w:rsid w:val="0035206C"/>
  </w:style>
  <w:style w:type="paragraph" w:customStyle="1" w:styleId="1B89BE22268749D6BC339A9ED46B2B62">
    <w:name w:val="1B89BE22268749D6BC339A9ED46B2B62"/>
    <w:rsid w:val="0035206C"/>
  </w:style>
  <w:style w:type="paragraph" w:customStyle="1" w:styleId="324C739F74E24393BBB9935A8B414F59">
    <w:name w:val="324C739F74E24393BBB9935A8B414F59"/>
    <w:rsid w:val="0035206C"/>
  </w:style>
  <w:style w:type="paragraph" w:customStyle="1" w:styleId="0341A1CBC1B74D44A1220F0FAFC47DE3">
    <w:name w:val="0341A1CBC1B74D44A1220F0FAFC47DE3"/>
    <w:rsid w:val="0035206C"/>
  </w:style>
  <w:style w:type="paragraph" w:customStyle="1" w:styleId="026489EAF0FF42C5BCA6E9CE928F903C">
    <w:name w:val="026489EAF0FF42C5BCA6E9CE928F903C"/>
    <w:rsid w:val="0035206C"/>
  </w:style>
  <w:style w:type="paragraph" w:customStyle="1" w:styleId="0F19378CC4A04CDFB921A28CDDC07E67">
    <w:name w:val="0F19378CC4A04CDFB921A28CDDC07E67"/>
    <w:rsid w:val="0035206C"/>
  </w:style>
  <w:style w:type="paragraph" w:customStyle="1" w:styleId="57D69A6775744D3DA88A6D4A0BD6AF32">
    <w:name w:val="57D69A6775744D3DA88A6D4A0BD6AF32"/>
    <w:rsid w:val="0035206C"/>
  </w:style>
  <w:style w:type="paragraph" w:customStyle="1" w:styleId="E3D2FA2FB886424E93227293604C14E4">
    <w:name w:val="E3D2FA2FB886424E93227293604C14E4"/>
    <w:rsid w:val="0035206C"/>
  </w:style>
  <w:style w:type="paragraph" w:customStyle="1" w:styleId="7FA9052FF58D42ABAF268CB4D90D7467">
    <w:name w:val="7FA9052FF58D42ABAF268CB4D90D7467"/>
    <w:rsid w:val="0035206C"/>
  </w:style>
  <w:style w:type="paragraph" w:customStyle="1" w:styleId="1B393F7C1F5C45079D0DCEE68B351D3A">
    <w:name w:val="1B393F7C1F5C45079D0DCEE68B351D3A"/>
    <w:rsid w:val="0035206C"/>
  </w:style>
  <w:style w:type="paragraph" w:customStyle="1" w:styleId="C8F456A67ABA48CFA3089D5F787149C0">
    <w:name w:val="C8F456A67ABA48CFA3089D5F787149C0"/>
    <w:rsid w:val="0035206C"/>
  </w:style>
  <w:style w:type="paragraph" w:customStyle="1" w:styleId="5456CBCDAE8C47A38E9CC8E67E49C83B">
    <w:name w:val="5456CBCDAE8C47A38E9CC8E67E49C83B"/>
    <w:rsid w:val="0035206C"/>
  </w:style>
  <w:style w:type="paragraph" w:customStyle="1" w:styleId="9FE37BD3037947AA919CCD3C6E68A4C0">
    <w:name w:val="9FE37BD3037947AA919CCD3C6E68A4C0"/>
    <w:rsid w:val="0035206C"/>
  </w:style>
  <w:style w:type="paragraph" w:customStyle="1" w:styleId="9AB86AD2D4084A14A8BA9FEB1CD5D6D3">
    <w:name w:val="9AB86AD2D4084A14A8BA9FEB1CD5D6D3"/>
    <w:rsid w:val="0035206C"/>
  </w:style>
  <w:style w:type="paragraph" w:customStyle="1" w:styleId="9B74D10F5FA34716A40E9F94E6CA88C6">
    <w:name w:val="9B74D10F5FA34716A40E9F94E6CA88C6"/>
    <w:rsid w:val="0035206C"/>
  </w:style>
  <w:style w:type="paragraph" w:customStyle="1" w:styleId="0B7348E265294E48B5C6393A66BA4A84">
    <w:name w:val="0B7348E265294E48B5C6393A66BA4A84"/>
    <w:rsid w:val="0035206C"/>
  </w:style>
  <w:style w:type="paragraph" w:customStyle="1" w:styleId="592CE7F4870A4AE09133E4991D0D3D45">
    <w:name w:val="592CE7F4870A4AE09133E4991D0D3D45"/>
    <w:rsid w:val="0035206C"/>
  </w:style>
  <w:style w:type="paragraph" w:customStyle="1" w:styleId="FF4E2473A2734C72A2925DA673423BC8">
    <w:name w:val="FF4E2473A2734C72A2925DA673423BC8"/>
    <w:rsid w:val="0035206C"/>
  </w:style>
  <w:style w:type="paragraph" w:customStyle="1" w:styleId="3F5C21D8FA1849F18675024F40B6CBAE">
    <w:name w:val="3F5C21D8FA1849F18675024F40B6CBAE"/>
    <w:rsid w:val="0035206C"/>
  </w:style>
  <w:style w:type="paragraph" w:customStyle="1" w:styleId="ED494FEFDA0940A2943001433496BA76">
    <w:name w:val="ED494FEFDA0940A2943001433496BA76"/>
    <w:rsid w:val="0035206C"/>
  </w:style>
  <w:style w:type="paragraph" w:customStyle="1" w:styleId="6A3042C1564A43668F577F3BCA05EBE3">
    <w:name w:val="6A3042C1564A43668F577F3BCA05EBE3"/>
    <w:rsid w:val="0035206C"/>
  </w:style>
  <w:style w:type="paragraph" w:customStyle="1" w:styleId="94297512A1D94A54881D5627E80F02D4">
    <w:name w:val="94297512A1D94A54881D5627E80F02D4"/>
    <w:rsid w:val="0035206C"/>
  </w:style>
  <w:style w:type="paragraph" w:customStyle="1" w:styleId="7C0E27574C104CC4A7CAD83A74553B13">
    <w:name w:val="7C0E27574C104CC4A7CAD83A74553B13"/>
    <w:rsid w:val="003520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{9293A0BF-8429-4777-A848-E0B61E631353}tf00546271_win32</Template>
  <TotalTime>0</TotalTime>
  <Pages>1</Pages>
  <Words>259</Words>
  <Characters>1584</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2020-10-02T22:20:00Z</dcterms:created>
  <dcterms:modified xsi:type="dcterms:W3CDTF">2020-10-02T23:24:00Z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